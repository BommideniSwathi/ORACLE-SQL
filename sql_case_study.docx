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DAD" w:rsidRDefault="000E2DAD" w:rsidP="000E4A25">
      <w:pPr>
        <w:pStyle w:val="ListParagraph"/>
        <w:numPr>
          <w:ilvl w:val="0"/>
          <w:numId w:val="1"/>
        </w:numPr>
      </w:pPr>
      <w:r>
        <w:t>Write a SQL statement to Create below table.</w:t>
      </w:r>
    </w:p>
    <w:p w:rsidR="000E2DAD" w:rsidRPr="008C6EDA" w:rsidRDefault="000E2DAD" w:rsidP="000E2DAD">
      <w:pPr>
        <w:pStyle w:val="ListParagraph"/>
        <w:rPr>
          <w:rFonts w:ascii="Lucida Console" w:hAnsi="Lucida Console"/>
          <w:b/>
          <w:sz w:val="20"/>
          <w:szCs w:val="20"/>
          <w:u w:val="single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Name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City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Commision</w:t>
      </w:r>
      <w:proofErr w:type="spellEnd"/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5001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 xml:space="preserve">James </w:t>
      </w:r>
      <w:proofErr w:type="spellStart"/>
      <w:r w:rsidRPr="00C7057F">
        <w:rPr>
          <w:rFonts w:ascii="Lucida Console" w:hAnsi="Lucida Console"/>
          <w:sz w:val="20"/>
          <w:szCs w:val="20"/>
        </w:rPr>
        <w:t>Hoog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New York</w:t>
      </w:r>
      <w:r w:rsidRPr="00C7057F">
        <w:rPr>
          <w:rFonts w:ascii="Lucida Console" w:hAnsi="Lucida Console"/>
          <w:sz w:val="20"/>
          <w:szCs w:val="20"/>
        </w:rPr>
        <w:tab/>
        <w:t>0.15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5002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 xml:space="preserve">Nail </w:t>
      </w:r>
      <w:proofErr w:type="spellStart"/>
      <w:r w:rsidRPr="00C7057F">
        <w:rPr>
          <w:rFonts w:ascii="Lucida Console" w:hAnsi="Lucida Console"/>
          <w:sz w:val="20"/>
          <w:szCs w:val="20"/>
        </w:rPr>
        <w:t>Knite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Paris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0.13</w:t>
      </w:r>
    </w:p>
    <w:p w:rsidR="000E2DAD" w:rsidRPr="00C7057F" w:rsidRDefault="00C7057F" w:rsidP="000E2DAD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5005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Pit Alex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0E2DAD" w:rsidRPr="00C7057F">
        <w:rPr>
          <w:rFonts w:ascii="Lucida Console" w:hAnsi="Lucida Console"/>
          <w:sz w:val="20"/>
          <w:szCs w:val="20"/>
        </w:rPr>
        <w:t>London0.11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5006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Mc Lyon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Paris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0.14</w:t>
      </w:r>
    </w:p>
    <w:p w:rsidR="000E2DAD" w:rsidRPr="00C7057F" w:rsidRDefault="00C7057F" w:rsidP="000E2DAD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5003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spellStart"/>
      <w:r>
        <w:rPr>
          <w:rFonts w:ascii="Lucida Console" w:hAnsi="Lucida Console"/>
          <w:sz w:val="20"/>
          <w:szCs w:val="20"/>
        </w:rPr>
        <w:t>Lauson</w:t>
      </w:r>
      <w:proofErr w:type="spellEnd"/>
      <w:r>
        <w:rPr>
          <w:rFonts w:ascii="Lucida Console" w:hAnsi="Lucida Console"/>
          <w:sz w:val="20"/>
          <w:szCs w:val="20"/>
        </w:rPr>
        <w:t xml:space="preserve"> Hen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Sydney</w:t>
      </w:r>
      <w:r>
        <w:rPr>
          <w:rFonts w:ascii="Lucida Console" w:hAnsi="Lucida Console"/>
          <w:sz w:val="20"/>
          <w:szCs w:val="20"/>
        </w:rPr>
        <w:tab/>
      </w:r>
      <w:r w:rsidR="000E2DAD" w:rsidRPr="00C7057F">
        <w:rPr>
          <w:rFonts w:ascii="Lucida Console" w:hAnsi="Lucida Console"/>
          <w:sz w:val="20"/>
          <w:szCs w:val="20"/>
        </w:rPr>
        <w:t>0.12</w:t>
      </w:r>
    </w:p>
    <w:p w:rsidR="00427BA4" w:rsidRDefault="000E2DAD" w:rsidP="00021D41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Paul Adam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Rome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0.13</w:t>
      </w:r>
    </w:p>
    <w:p w:rsidR="005E7576" w:rsidRDefault="005E7576" w:rsidP="00021D41">
      <w:pPr>
        <w:pStyle w:val="ListParagraph"/>
        <w:rPr>
          <w:rFonts w:ascii="Lucida Console" w:hAnsi="Lucida Console"/>
          <w:sz w:val="20"/>
          <w:szCs w:val="20"/>
        </w:rPr>
      </w:pPr>
    </w:p>
    <w:p w:rsidR="005E7576" w:rsidRPr="00021D41" w:rsidRDefault="005E7576" w:rsidP="00021D41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noProof/>
          <w:sz w:val="20"/>
          <w:szCs w:val="20"/>
        </w:rPr>
        <w:drawing>
          <wp:inline distT="0" distB="0" distL="0" distR="0">
            <wp:extent cx="5943600" cy="4747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A4" w:rsidRDefault="000E2DAD" w:rsidP="00427BA4">
      <w:pPr>
        <w:pStyle w:val="ListParagraph"/>
        <w:numPr>
          <w:ilvl w:val="0"/>
          <w:numId w:val="1"/>
        </w:numPr>
      </w:pPr>
      <w:r>
        <w:t xml:space="preserve">Write a SQL statement to display specific columns like </w:t>
      </w:r>
      <w:proofErr w:type="spellStart"/>
      <w:r>
        <w:t>Salesman_id</w:t>
      </w:r>
      <w:proofErr w:type="spellEnd"/>
      <w:r>
        <w:t xml:space="preserve"> and Name</w:t>
      </w:r>
      <w:r w:rsidR="00021D41">
        <w:t xml:space="preserve"> from above table</w:t>
      </w:r>
      <w:r>
        <w:t>.</w:t>
      </w:r>
    </w:p>
    <w:p w:rsidR="005E7576" w:rsidRPr="00427BA4" w:rsidRDefault="00AA1A92" w:rsidP="005E757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353268" cy="420111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20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DAD" w:rsidRDefault="000E2DAD" w:rsidP="000E2DAD">
      <w:pPr>
        <w:pStyle w:val="ListParagraph"/>
        <w:numPr>
          <w:ilvl w:val="0"/>
          <w:numId w:val="1"/>
        </w:numPr>
      </w:pPr>
      <w:r>
        <w:t>Write a query to display Name column in a</w:t>
      </w:r>
      <w:r w:rsidR="00AA1A92">
        <w:t>s</w:t>
      </w:r>
      <w:r>
        <w:t>cending order</w:t>
      </w:r>
      <w:r w:rsidR="00021D41">
        <w:t xml:space="preserve"> from above table</w:t>
      </w:r>
      <w:r>
        <w:t>.</w:t>
      </w:r>
    </w:p>
    <w:p w:rsidR="00AA1A92" w:rsidRDefault="00AA1A92" w:rsidP="00AA1A9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610479" cy="413442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DAD" w:rsidRDefault="000E2DAD" w:rsidP="000E2DAD">
      <w:pPr>
        <w:pStyle w:val="ListParagraph"/>
        <w:numPr>
          <w:ilvl w:val="0"/>
          <w:numId w:val="1"/>
        </w:numPr>
      </w:pPr>
      <w:r>
        <w:t>Write a SQL statement</w:t>
      </w:r>
      <w:r w:rsidR="00021D41">
        <w:t xml:space="preserve"> for above table</w:t>
      </w:r>
      <w:r>
        <w:t xml:space="preserve"> to di</w:t>
      </w:r>
      <w:r w:rsidR="00AA1A92">
        <w:t>s</w:t>
      </w:r>
      <w:r>
        <w:t>play names and city of Salesman, who belongs to the city of Paris.</w:t>
      </w:r>
    </w:p>
    <w:p w:rsidR="00AA1A92" w:rsidRDefault="00AA1A92" w:rsidP="00AA1A92">
      <w:pPr>
        <w:pStyle w:val="ListParagraph"/>
      </w:pPr>
      <w:r>
        <w:rPr>
          <w:noProof/>
        </w:rPr>
        <w:drawing>
          <wp:inline distT="0" distB="0" distL="0" distR="0">
            <wp:extent cx="3905795" cy="2934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9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92" w:rsidRDefault="00AA1A92" w:rsidP="00AA1A92">
      <w:pPr>
        <w:pStyle w:val="ListParagraph"/>
      </w:pPr>
    </w:p>
    <w:p w:rsidR="007A2969" w:rsidRDefault="00C7057F" w:rsidP="000E2DAD">
      <w:pPr>
        <w:pStyle w:val="ListParagraph"/>
        <w:numPr>
          <w:ilvl w:val="0"/>
          <w:numId w:val="1"/>
        </w:numPr>
      </w:pPr>
      <w:r>
        <w:t>Write a query</w:t>
      </w:r>
      <w:r w:rsidR="00021D41">
        <w:t xml:space="preserve"> on above table</w:t>
      </w:r>
      <w:r>
        <w:t xml:space="preserve"> to filter those salesmen with all</w:t>
      </w:r>
      <w:r w:rsidR="007A2969">
        <w:t xml:space="preserve"> information who comes from any </w:t>
      </w:r>
      <w:r>
        <w:t>of the cities Paris and Rome.</w:t>
      </w:r>
    </w:p>
    <w:p w:rsidR="00C7057F" w:rsidRDefault="007A2969" w:rsidP="007A2969">
      <w:pPr>
        <w:pStyle w:val="ListParagraph"/>
      </w:pPr>
      <w:r>
        <w:rPr>
          <w:noProof/>
        </w:rPr>
        <w:lastRenderedPageBreak/>
        <w:drawing>
          <wp:inline distT="0" distB="0" distL="0" distR="0" wp14:anchorId="0666090F" wp14:editId="13763F1F">
            <wp:extent cx="3801006" cy="322942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57F" w:rsidRDefault="00C7057F" w:rsidP="000E2DAD">
      <w:pPr>
        <w:pStyle w:val="ListParagraph"/>
        <w:numPr>
          <w:ilvl w:val="0"/>
          <w:numId w:val="1"/>
        </w:numPr>
      </w:pPr>
      <w:r>
        <w:t>Write a SQL statement to find those salesmen with all the other information and name started with any letter wining ‘A’ and ‘K’</w:t>
      </w:r>
      <w:r w:rsidR="00021D41">
        <w:t xml:space="preserve"> from above table</w:t>
      </w:r>
      <w:r>
        <w:t>.</w:t>
      </w:r>
    </w:p>
    <w:p w:rsidR="007A2969" w:rsidRDefault="007A2969" w:rsidP="007A2969">
      <w:pPr>
        <w:pStyle w:val="ListParagraph"/>
      </w:pPr>
      <w:r>
        <w:rPr>
          <w:noProof/>
        </w:rPr>
        <w:drawing>
          <wp:inline distT="0" distB="0" distL="0" distR="0">
            <wp:extent cx="4201112" cy="202910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DAD" w:rsidRDefault="000E2DAD" w:rsidP="000E2DAD">
      <w:pPr>
        <w:pStyle w:val="ListParagraph"/>
        <w:numPr>
          <w:ilvl w:val="0"/>
          <w:numId w:val="1"/>
        </w:numPr>
      </w:pPr>
      <w:r>
        <w:t>Write a SQL statement to display all the information for those customers with a Grade of 200.</w:t>
      </w:r>
    </w:p>
    <w:p w:rsidR="000E2DAD" w:rsidRPr="008C6EDA" w:rsidRDefault="000E2DAD" w:rsidP="000E2DAD">
      <w:pPr>
        <w:pStyle w:val="ListParagraph"/>
        <w:rPr>
          <w:rFonts w:ascii="Lucida Console" w:hAnsi="Lucida Console"/>
          <w:b/>
          <w:sz w:val="20"/>
          <w:szCs w:val="20"/>
          <w:u w:val="single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Customer_id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Cust_name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City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Grade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  <w:proofErr w:type="spellEnd"/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3002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Nick Rimando</w:t>
      </w:r>
      <w:r w:rsidRPr="00C7057F">
        <w:rPr>
          <w:rFonts w:ascii="Lucida Console" w:hAnsi="Lucida Console"/>
          <w:sz w:val="20"/>
          <w:szCs w:val="20"/>
        </w:rPr>
        <w:tab/>
        <w:t>New York</w:t>
      </w:r>
      <w:r w:rsidRPr="00C7057F">
        <w:rPr>
          <w:rFonts w:ascii="Lucida Console" w:hAnsi="Lucida Console"/>
          <w:sz w:val="20"/>
          <w:szCs w:val="20"/>
        </w:rPr>
        <w:tab/>
        <w:t>100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5001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3005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Graham Zusi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California</w:t>
      </w:r>
      <w:r w:rsidRPr="00C7057F">
        <w:rPr>
          <w:rFonts w:ascii="Lucida Console" w:hAnsi="Lucida Console"/>
          <w:sz w:val="20"/>
          <w:szCs w:val="20"/>
        </w:rPr>
        <w:tab/>
        <w:t>200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5002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3001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Brad Guzan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London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5005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3004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Fabian Johns</w:t>
      </w:r>
      <w:r w:rsidRPr="00C7057F">
        <w:rPr>
          <w:rFonts w:ascii="Lucida Console" w:hAnsi="Lucida Console"/>
          <w:sz w:val="20"/>
          <w:szCs w:val="20"/>
        </w:rPr>
        <w:tab/>
        <w:t>Paris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300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5006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Brad Davis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New York</w:t>
      </w:r>
      <w:r w:rsidRPr="00C7057F">
        <w:rPr>
          <w:rFonts w:ascii="Lucida Console" w:hAnsi="Lucida Console"/>
          <w:sz w:val="20"/>
          <w:szCs w:val="20"/>
        </w:rPr>
        <w:tab/>
        <w:t>200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5001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 xml:space="preserve">Geoff </w:t>
      </w:r>
      <w:proofErr w:type="spellStart"/>
      <w:r w:rsidRPr="00C7057F">
        <w:rPr>
          <w:rFonts w:ascii="Lucida Console" w:hAnsi="Lucida Console"/>
          <w:sz w:val="20"/>
          <w:szCs w:val="20"/>
        </w:rPr>
        <w:t>Camero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Berlin</w:t>
      </w:r>
      <w:r w:rsidRPr="00C7057F">
        <w:rPr>
          <w:rFonts w:ascii="Lucida Console" w:hAnsi="Lucida Console"/>
          <w:sz w:val="20"/>
          <w:szCs w:val="20"/>
        </w:rPr>
        <w:tab/>
        <w:t>100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5003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3008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Julian Green</w:t>
      </w:r>
      <w:r w:rsidRPr="00C7057F">
        <w:rPr>
          <w:rFonts w:ascii="Lucida Console" w:hAnsi="Lucida Console"/>
          <w:sz w:val="20"/>
          <w:szCs w:val="20"/>
        </w:rPr>
        <w:tab/>
        <w:t>London</w:t>
      </w:r>
      <w:r w:rsidRPr="00C7057F">
        <w:rPr>
          <w:rFonts w:ascii="Lucida Console" w:hAnsi="Lucida Console"/>
          <w:sz w:val="20"/>
          <w:szCs w:val="20"/>
        </w:rPr>
        <w:tab/>
        <w:t>300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5002</w:t>
      </w:r>
    </w:p>
    <w:p w:rsidR="0028093F" w:rsidRDefault="000E2DAD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3003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 xml:space="preserve">Jozy </w:t>
      </w:r>
      <w:proofErr w:type="spellStart"/>
      <w:r w:rsidRPr="00C7057F">
        <w:rPr>
          <w:rFonts w:ascii="Lucida Console" w:hAnsi="Lucida Console"/>
          <w:sz w:val="20"/>
          <w:szCs w:val="20"/>
        </w:rPr>
        <w:t>Altidon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Moscow</w:t>
      </w:r>
      <w:r w:rsidRPr="00C7057F">
        <w:rPr>
          <w:rFonts w:ascii="Lucida Console" w:hAnsi="Lucida Console"/>
          <w:sz w:val="20"/>
          <w:szCs w:val="20"/>
        </w:rPr>
        <w:tab/>
        <w:t>200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5007</w:t>
      </w:r>
    </w:p>
    <w:p w:rsidR="007E415B" w:rsidRDefault="007E415B" w:rsidP="0028093F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noProof/>
          <w:sz w:val="20"/>
          <w:szCs w:val="20"/>
        </w:rPr>
        <w:lastRenderedPageBreak/>
        <w:drawing>
          <wp:inline distT="0" distB="0" distL="0" distR="0">
            <wp:extent cx="4372586" cy="371526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371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231" w:rsidRDefault="00676231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7A2969" w:rsidRPr="00C7057F" w:rsidRDefault="007A2969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>Write a SLQ query to calculate the average price of all products of the manufacturer which code is 16.</w:t>
      </w:r>
    </w:p>
    <w:p w:rsidR="0028093F" w:rsidRPr="008C6EDA" w:rsidRDefault="0028093F" w:rsidP="0028093F">
      <w:pPr>
        <w:pStyle w:val="ListParagraph"/>
        <w:rPr>
          <w:rFonts w:ascii="Lucida Console" w:hAnsi="Lucida Console"/>
          <w:b/>
          <w:sz w:val="20"/>
          <w:szCs w:val="20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Pro_Id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Pro_Name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Pro_Price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Pro_com</w:t>
      </w:r>
      <w:proofErr w:type="spellEnd"/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101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Mother Board</w:t>
      </w:r>
      <w:r w:rsidRPr="00C7057F">
        <w:rPr>
          <w:rFonts w:ascii="Lucida Console" w:hAnsi="Lucida Console"/>
          <w:sz w:val="20"/>
          <w:szCs w:val="20"/>
        </w:rPr>
        <w:tab/>
        <w:t>3200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15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102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Key Board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450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16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103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Zip drive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250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14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104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Speaker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16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105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Monitor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11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106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DVD drive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900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12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107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CD drive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800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12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108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Printer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2600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13</w:t>
      </w:r>
    </w:p>
    <w:p w:rsidR="0028093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109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Refill cartridge</w:t>
      </w:r>
      <w:r w:rsidRPr="00C7057F">
        <w:rPr>
          <w:rFonts w:ascii="Lucida Console" w:hAnsi="Lucida Console"/>
          <w:sz w:val="20"/>
          <w:szCs w:val="20"/>
        </w:rPr>
        <w:tab/>
        <w:t>350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13</w:t>
      </w:r>
    </w:p>
    <w:p w:rsidR="00E53A36" w:rsidRDefault="00E53A36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7E415B" w:rsidRDefault="00E53A36" w:rsidP="0028093F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noProof/>
          <w:sz w:val="20"/>
          <w:szCs w:val="20"/>
        </w:rPr>
        <w:lastRenderedPageBreak/>
        <w:drawing>
          <wp:inline distT="0" distB="0" distL="0" distR="0">
            <wp:extent cx="4220164" cy="24768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94E" w:rsidRPr="00C7057F" w:rsidRDefault="00C8094E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>Write a SQL query to find the name and price of the cheapest</w:t>
      </w:r>
      <w:r w:rsidR="00E53A36">
        <w:t xml:space="preserve"> </w:t>
      </w:r>
      <w:r>
        <w:t>item from above table.</w:t>
      </w:r>
    </w:p>
    <w:p w:rsidR="00B93B0B" w:rsidRDefault="00B93B0B" w:rsidP="00B93B0B">
      <w:pPr>
        <w:pStyle w:val="ListParagraph"/>
      </w:pPr>
      <w:r>
        <w:rPr>
          <w:noProof/>
        </w:rPr>
        <w:drawing>
          <wp:inline distT="0" distB="0" distL="0" distR="0">
            <wp:extent cx="5943600" cy="17259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36" w:rsidRDefault="00E53A36" w:rsidP="00E53A36">
      <w:pPr>
        <w:pStyle w:val="ListParagraph"/>
      </w:pPr>
    </w:p>
    <w:p w:rsidR="00E53A36" w:rsidRDefault="00E53A36" w:rsidP="00E53A36">
      <w:pPr>
        <w:pStyle w:val="ListParagraph"/>
      </w:pPr>
      <w:r>
        <w:t xml:space="preserve"> </w:t>
      </w: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>Write a query in SQL to find the last name of all employees, without duplicates.</w:t>
      </w:r>
    </w:p>
    <w:p w:rsidR="0028093F" w:rsidRPr="008C6EDA" w:rsidRDefault="0028093F" w:rsidP="0028093F">
      <w:pPr>
        <w:pStyle w:val="ListParagraph"/>
        <w:rPr>
          <w:rFonts w:ascii="Lucida Console" w:hAnsi="Lucida Console"/>
          <w:b/>
          <w:sz w:val="20"/>
          <w:szCs w:val="20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Emp_IDNO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EMP_Fname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EMP_Lname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EMP_Dept</w:t>
      </w:r>
      <w:proofErr w:type="spellEnd"/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127323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Michale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Robbin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526689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Carlos</w:t>
      </w:r>
      <w:r w:rsidRPr="00C7057F">
        <w:rPr>
          <w:rFonts w:ascii="Lucida Console" w:hAnsi="Lucida Console"/>
          <w:sz w:val="20"/>
          <w:szCs w:val="20"/>
        </w:rPr>
        <w:tab/>
        <w:t>Snares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63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843795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Enric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Dasio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328717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Jhon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Snares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63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444527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Joseph</w:t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Dosni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47</w:t>
      </w:r>
    </w:p>
    <w:p w:rsidR="0028093F" w:rsidRPr="005E7576" w:rsidRDefault="0028093F" w:rsidP="0028093F">
      <w:pPr>
        <w:pStyle w:val="ListParagraph"/>
        <w:rPr>
          <w:rFonts w:ascii="Lucida Console" w:hAnsi="Lucida Console"/>
          <w:sz w:val="20"/>
          <w:szCs w:val="20"/>
          <w:lang w:val="de-CH"/>
        </w:rPr>
      </w:pPr>
      <w:r w:rsidRPr="005E7576">
        <w:rPr>
          <w:rFonts w:ascii="Lucida Console" w:hAnsi="Lucida Console"/>
          <w:sz w:val="20"/>
          <w:szCs w:val="20"/>
          <w:lang w:val="de-CH"/>
        </w:rPr>
        <w:t>659831</w:t>
      </w:r>
      <w:r w:rsidRPr="005E7576">
        <w:rPr>
          <w:rFonts w:ascii="Lucida Console" w:hAnsi="Lucida Console"/>
          <w:sz w:val="20"/>
          <w:szCs w:val="20"/>
          <w:lang w:val="de-CH"/>
        </w:rPr>
        <w:tab/>
      </w:r>
      <w:r w:rsidRPr="005E7576">
        <w:rPr>
          <w:rFonts w:ascii="Lucida Console" w:hAnsi="Lucida Console"/>
          <w:sz w:val="20"/>
          <w:szCs w:val="20"/>
          <w:lang w:val="de-CH"/>
        </w:rPr>
        <w:tab/>
      </w:r>
      <w:proofErr w:type="spellStart"/>
      <w:r w:rsidRPr="005E7576">
        <w:rPr>
          <w:rFonts w:ascii="Lucida Console" w:hAnsi="Lucida Console"/>
          <w:sz w:val="20"/>
          <w:szCs w:val="20"/>
          <w:lang w:val="de-CH"/>
        </w:rPr>
        <w:t>Zanifer</w:t>
      </w:r>
      <w:proofErr w:type="spellEnd"/>
      <w:r w:rsidRPr="005E7576">
        <w:rPr>
          <w:rFonts w:ascii="Lucida Console" w:hAnsi="Lucida Console"/>
          <w:sz w:val="20"/>
          <w:szCs w:val="20"/>
          <w:lang w:val="de-CH"/>
        </w:rPr>
        <w:tab/>
        <w:t>Emily</w:t>
      </w:r>
      <w:r w:rsidRPr="005E7576">
        <w:rPr>
          <w:rFonts w:ascii="Lucida Console" w:hAnsi="Lucida Console"/>
          <w:sz w:val="20"/>
          <w:szCs w:val="20"/>
          <w:lang w:val="de-CH"/>
        </w:rPr>
        <w:tab/>
      </w:r>
      <w:r w:rsidRPr="005E7576">
        <w:rPr>
          <w:rFonts w:ascii="Lucida Console" w:hAnsi="Lucida Console"/>
          <w:sz w:val="20"/>
          <w:szCs w:val="20"/>
          <w:lang w:val="de-CH"/>
        </w:rPr>
        <w:tab/>
      </w:r>
      <w:r w:rsidR="00C7057F" w:rsidRPr="005E7576">
        <w:rPr>
          <w:rFonts w:ascii="Lucida Console" w:hAnsi="Lucida Console"/>
          <w:sz w:val="20"/>
          <w:szCs w:val="20"/>
          <w:lang w:val="de-CH"/>
        </w:rPr>
        <w:tab/>
      </w:r>
      <w:r w:rsidRPr="005E7576">
        <w:rPr>
          <w:rFonts w:ascii="Lucida Console" w:hAnsi="Lucida Console"/>
          <w:sz w:val="20"/>
          <w:szCs w:val="20"/>
          <w:lang w:val="de-CH"/>
        </w:rPr>
        <w:t>47</w:t>
      </w:r>
    </w:p>
    <w:p w:rsidR="0028093F" w:rsidRPr="005E7576" w:rsidRDefault="0028093F" w:rsidP="0028093F">
      <w:pPr>
        <w:pStyle w:val="ListParagraph"/>
        <w:rPr>
          <w:rFonts w:ascii="Lucida Console" w:hAnsi="Lucida Console"/>
          <w:sz w:val="20"/>
          <w:szCs w:val="20"/>
          <w:lang w:val="de-CH"/>
        </w:rPr>
      </w:pPr>
      <w:r w:rsidRPr="005E7576">
        <w:rPr>
          <w:rFonts w:ascii="Lucida Console" w:hAnsi="Lucida Console"/>
          <w:sz w:val="20"/>
          <w:szCs w:val="20"/>
          <w:lang w:val="de-CH"/>
        </w:rPr>
        <w:t>847674</w:t>
      </w:r>
      <w:r w:rsidRPr="005E7576">
        <w:rPr>
          <w:rFonts w:ascii="Lucida Console" w:hAnsi="Lucida Console"/>
          <w:sz w:val="20"/>
          <w:szCs w:val="20"/>
          <w:lang w:val="de-CH"/>
        </w:rPr>
        <w:tab/>
      </w:r>
      <w:r w:rsidRPr="005E7576">
        <w:rPr>
          <w:rFonts w:ascii="Lucida Console" w:hAnsi="Lucida Console"/>
          <w:sz w:val="20"/>
          <w:szCs w:val="20"/>
          <w:lang w:val="de-CH"/>
        </w:rPr>
        <w:tab/>
      </w:r>
      <w:proofErr w:type="spellStart"/>
      <w:r w:rsidRPr="005E7576">
        <w:rPr>
          <w:rFonts w:ascii="Lucida Console" w:hAnsi="Lucida Console"/>
          <w:sz w:val="20"/>
          <w:szCs w:val="20"/>
          <w:lang w:val="de-CH"/>
        </w:rPr>
        <w:t>Kuleswar</w:t>
      </w:r>
      <w:proofErr w:type="spellEnd"/>
      <w:r w:rsidRPr="005E7576">
        <w:rPr>
          <w:rFonts w:ascii="Lucida Console" w:hAnsi="Lucida Console"/>
          <w:sz w:val="20"/>
          <w:szCs w:val="20"/>
          <w:lang w:val="de-CH"/>
        </w:rPr>
        <w:tab/>
      </w:r>
      <w:proofErr w:type="spellStart"/>
      <w:r w:rsidRPr="005E7576">
        <w:rPr>
          <w:rFonts w:ascii="Lucida Console" w:hAnsi="Lucida Console"/>
          <w:sz w:val="20"/>
          <w:szCs w:val="20"/>
          <w:lang w:val="de-CH"/>
        </w:rPr>
        <w:t>Sitaraman</w:t>
      </w:r>
      <w:proofErr w:type="spellEnd"/>
      <w:r w:rsidRPr="005E7576">
        <w:rPr>
          <w:rFonts w:ascii="Lucida Console" w:hAnsi="Lucida Console"/>
          <w:sz w:val="20"/>
          <w:szCs w:val="20"/>
          <w:lang w:val="de-CH"/>
        </w:rPr>
        <w:tab/>
      </w:r>
      <w:r w:rsidR="00C7057F" w:rsidRPr="005E7576">
        <w:rPr>
          <w:rFonts w:ascii="Lucida Console" w:hAnsi="Lucida Console"/>
          <w:sz w:val="20"/>
          <w:szCs w:val="20"/>
          <w:lang w:val="de-CH"/>
        </w:rPr>
        <w:tab/>
      </w:r>
      <w:r w:rsidRPr="005E7576">
        <w:rPr>
          <w:rFonts w:ascii="Lucida Console" w:hAnsi="Lucida Console"/>
          <w:sz w:val="20"/>
          <w:szCs w:val="20"/>
          <w:lang w:val="de-CH"/>
        </w:rPr>
        <w:t>57</w:t>
      </w:r>
    </w:p>
    <w:p w:rsidR="0028093F" w:rsidRPr="005E7576" w:rsidRDefault="0028093F" w:rsidP="0028093F">
      <w:pPr>
        <w:pStyle w:val="ListParagraph"/>
        <w:rPr>
          <w:rFonts w:ascii="Lucida Console" w:hAnsi="Lucida Console"/>
          <w:sz w:val="20"/>
          <w:szCs w:val="20"/>
          <w:lang w:val="de-CH"/>
        </w:rPr>
      </w:pPr>
      <w:r w:rsidRPr="005E7576">
        <w:rPr>
          <w:rFonts w:ascii="Lucida Console" w:hAnsi="Lucida Console"/>
          <w:sz w:val="20"/>
          <w:szCs w:val="20"/>
          <w:lang w:val="de-CH"/>
        </w:rPr>
        <w:t>748681</w:t>
      </w:r>
      <w:r w:rsidRPr="005E7576">
        <w:rPr>
          <w:rFonts w:ascii="Lucida Console" w:hAnsi="Lucida Console"/>
          <w:sz w:val="20"/>
          <w:szCs w:val="20"/>
          <w:lang w:val="de-CH"/>
        </w:rPr>
        <w:tab/>
      </w:r>
      <w:r w:rsidRPr="005E7576">
        <w:rPr>
          <w:rFonts w:ascii="Lucida Console" w:hAnsi="Lucida Console"/>
          <w:sz w:val="20"/>
          <w:szCs w:val="20"/>
          <w:lang w:val="de-CH"/>
        </w:rPr>
        <w:tab/>
      </w:r>
      <w:proofErr w:type="spellStart"/>
      <w:r w:rsidRPr="005E7576">
        <w:rPr>
          <w:rFonts w:ascii="Lucida Console" w:hAnsi="Lucida Console"/>
          <w:sz w:val="20"/>
          <w:szCs w:val="20"/>
          <w:lang w:val="de-CH"/>
        </w:rPr>
        <w:t>Hanrey</w:t>
      </w:r>
      <w:proofErr w:type="spellEnd"/>
      <w:r w:rsidRPr="005E7576">
        <w:rPr>
          <w:rFonts w:ascii="Lucida Console" w:hAnsi="Lucida Console"/>
          <w:sz w:val="20"/>
          <w:szCs w:val="20"/>
          <w:lang w:val="de-CH"/>
        </w:rPr>
        <w:tab/>
        <w:t>Gabriel</w:t>
      </w:r>
      <w:r w:rsidRPr="005E7576">
        <w:rPr>
          <w:rFonts w:ascii="Lucida Console" w:hAnsi="Lucida Console"/>
          <w:sz w:val="20"/>
          <w:szCs w:val="20"/>
          <w:lang w:val="de-CH"/>
        </w:rPr>
        <w:tab/>
      </w:r>
      <w:r w:rsidRPr="005E7576">
        <w:rPr>
          <w:rFonts w:ascii="Lucida Console" w:hAnsi="Lucida Console"/>
          <w:sz w:val="20"/>
          <w:szCs w:val="20"/>
          <w:lang w:val="de-CH"/>
        </w:rPr>
        <w:tab/>
        <w:t>47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555935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Alex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Manuel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539569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George</w:t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Mardy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27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733843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Mario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Saule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63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631548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Alan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Snappy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27</w:t>
      </w:r>
    </w:p>
    <w:p w:rsidR="0028093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839139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Maria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Foster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57</w:t>
      </w:r>
    </w:p>
    <w:p w:rsidR="00420C2B" w:rsidRDefault="00420C2B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420C2B" w:rsidRDefault="00420C2B" w:rsidP="0028093F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noProof/>
          <w:sz w:val="20"/>
          <w:szCs w:val="20"/>
        </w:rPr>
        <w:lastRenderedPageBreak/>
        <w:drawing>
          <wp:inline distT="0" distB="0" distL="0" distR="0">
            <wp:extent cx="3296110" cy="37914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B0B" w:rsidRDefault="00B93B0B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755B3D" w:rsidRDefault="00755B3D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755B3D" w:rsidRPr="00C7057F" w:rsidRDefault="00755B3D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>Write a query to display all customers with a grade above 100</w:t>
      </w:r>
    </w:p>
    <w:p w:rsidR="0028093F" w:rsidRPr="008C6EDA" w:rsidRDefault="0028093F" w:rsidP="0028093F">
      <w:pPr>
        <w:pStyle w:val="ListParagraph"/>
        <w:rPr>
          <w:rFonts w:ascii="Lucida Console" w:hAnsi="Lucida Console"/>
          <w:b/>
          <w:sz w:val="20"/>
          <w:szCs w:val="20"/>
          <w:u w:val="single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Customer_id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Cust_name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="00755B3D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City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Grade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="00755B3D"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  <w:proofErr w:type="spellEnd"/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3002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Nick Rimando</w:t>
      </w:r>
      <w:r w:rsidRPr="00755B3D">
        <w:rPr>
          <w:rFonts w:ascii="Lucida Console" w:hAnsi="Lucida Console"/>
          <w:sz w:val="20"/>
          <w:szCs w:val="20"/>
        </w:rPr>
        <w:tab/>
        <w:t>New York</w:t>
      </w:r>
      <w:r w:rsidRPr="00755B3D">
        <w:rPr>
          <w:rFonts w:ascii="Lucida Console" w:hAnsi="Lucida Console"/>
          <w:sz w:val="20"/>
          <w:szCs w:val="20"/>
        </w:rPr>
        <w:tab/>
        <w:t>100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5001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3005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Graham Zusi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California</w:t>
      </w:r>
      <w:r w:rsidRPr="00755B3D">
        <w:rPr>
          <w:rFonts w:ascii="Lucida Console" w:hAnsi="Lucida Console"/>
          <w:sz w:val="20"/>
          <w:szCs w:val="20"/>
        </w:rPr>
        <w:tab/>
        <w:t>200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5002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3001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Brad Guzan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London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5005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3004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Fabian Johns</w:t>
      </w:r>
      <w:r w:rsidRPr="00755B3D">
        <w:rPr>
          <w:rFonts w:ascii="Lucida Console" w:hAnsi="Lucida Console"/>
          <w:sz w:val="20"/>
          <w:szCs w:val="20"/>
        </w:rPr>
        <w:tab/>
        <w:t>Paris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300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5006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3007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Brad Davis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New York</w:t>
      </w:r>
      <w:r w:rsidRPr="00755B3D">
        <w:rPr>
          <w:rFonts w:ascii="Lucida Console" w:hAnsi="Lucida Console"/>
          <w:sz w:val="20"/>
          <w:szCs w:val="20"/>
        </w:rPr>
        <w:tab/>
        <w:t>200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5001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3009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 xml:space="preserve">Geoff </w:t>
      </w:r>
      <w:proofErr w:type="spellStart"/>
      <w:r w:rsidRPr="00755B3D">
        <w:rPr>
          <w:rFonts w:ascii="Lucida Console" w:hAnsi="Lucida Console"/>
          <w:sz w:val="20"/>
          <w:szCs w:val="20"/>
        </w:rPr>
        <w:t>Camero</w:t>
      </w:r>
      <w:proofErr w:type="spellEnd"/>
      <w:r w:rsidRPr="00755B3D">
        <w:rPr>
          <w:rFonts w:ascii="Lucida Console" w:hAnsi="Lucida Console"/>
          <w:sz w:val="20"/>
          <w:szCs w:val="20"/>
        </w:rPr>
        <w:tab/>
        <w:t>Berlin</w:t>
      </w:r>
      <w:r w:rsidRPr="00755B3D">
        <w:rPr>
          <w:rFonts w:ascii="Lucida Console" w:hAnsi="Lucida Console"/>
          <w:sz w:val="20"/>
          <w:szCs w:val="20"/>
        </w:rPr>
        <w:tab/>
        <w:t>100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5003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3008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Julian Green</w:t>
      </w:r>
      <w:r w:rsidRPr="00755B3D">
        <w:rPr>
          <w:rFonts w:ascii="Lucida Console" w:hAnsi="Lucida Console"/>
          <w:sz w:val="20"/>
          <w:szCs w:val="20"/>
        </w:rPr>
        <w:tab/>
        <w:t>London</w:t>
      </w:r>
      <w:r w:rsidRPr="00755B3D">
        <w:rPr>
          <w:rFonts w:ascii="Lucida Console" w:hAnsi="Lucida Console"/>
          <w:sz w:val="20"/>
          <w:szCs w:val="20"/>
        </w:rPr>
        <w:tab/>
        <w:t>300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5002</w:t>
      </w:r>
    </w:p>
    <w:p w:rsidR="0028093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3003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 xml:space="preserve">Jozy </w:t>
      </w:r>
      <w:proofErr w:type="spellStart"/>
      <w:r w:rsidRPr="00755B3D">
        <w:rPr>
          <w:rFonts w:ascii="Lucida Console" w:hAnsi="Lucida Console"/>
          <w:sz w:val="20"/>
          <w:szCs w:val="20"/>
        </w:rPr>
        <w:t>Altidon</w:t>
      </w:r>
      <w:proofErr w:type="spellEnd"/>
      <w:r w:rsidRPr="00755B3D">
        <w:rPr>
          <w:rFonts w:ascii="Lucida Console" w:hAnsi="Lucida Console"/>
          <w:sz w:val="20"/>
          <w:szCs w:val="20"/>
        </w:rPr>
        <w:tab/>
        <w:t>Moscow</w:t>
      </w:r>
      <w:r w:rsidRPr="00755B3D">
        <w:rPr>
          <w:rFonts w:ascii="Lucida Console" w:hAnsi="Lucida Console"/>
          <w:sz w:val="20"/>
          <w:szCs w:val="20"/>
        </w:rPr>
        <w:tab/>
        <w:t>200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5007</w:t>
      </w:r>
    </w:p>
    <w:p w:rsidR="00420C2B" w:rsidRDefault="00420C2B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420C2B" w:rsidRDefault="0083105A" w:rsidP="0028093F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noProof/>
          <w:sz w:val="20"/>
          <w:szCs w:val="20"/>
        </w:rPr>
        <w:lastRenderedPageBreak/>
        <w:drawing>
          <wp:inline distT="0" distB="0" distL="0" distR="0">
            <wp:extent cx="4039164" cy="288647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A4" w:rsidRPr="00755B3D" w:rsidRDefault="00427BA4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 xml:space="preserve">Write a SQL statement to display all customers, who are </w:t>
      </w:r>
      <w:proofErr w:type="gramStart"/>
      <w:r>
        <w:t>either</w:t>
      </w:r>
      <w:proofErr w:type="gramEnd"/>
      <w:r>
        <w:t xml:space="preserve"> belongs to the city New York or had a grade above 100</w:t>
      </w:r>
      <w:r w:rsidR="00427BA4">
        <w:t xml:space="preserve"> from above table</w:t>
      </w:r>
      <w:r>
        <w:t>.</w:t>
      </w:r>
    </w:p>
    <w:p w:rsidR="0083105A" w:rsidRDefault="0083105A" w:rsidP="0083105A">
      <w:pPr>
        <w:pStyle w:val="ListParagraph"/>
      </w:pPr>
      <w:r>
        <w:rPr>
          <w:noProof/>
        </w:rPr>
        <w:drawing>
          <wp:inline distT="0" distB="0" distL="0" distR="0">
            <wp:extent cx="4496428" cy="291505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5A" w:rsidRDefault="0083105A" w:rsidP="0083105A">
      <w:pPr>
        <w:pStyle w:val="ListParagraph"/>
      </w:pPr>
    </w:p>
    <w:p w:rsidR="0083105A" w:rsidRDefault="0083105A" w:rsidP="0083105A">
      <w:pPr>
        <w:pStyle w:val="ListParagraph"/>
      </w:pPr>
    </w:p>
    <w:p w:rsidR="00427BA4" w:rsidRDefault="0028093F" w:rsidP="00427BA4">
      <w:pPr>
        <w:pStyle w:val="ListParagraph"/>
        <w:numPr>
          <w:ilvl w:val="0"/>
          <w:numId w:val="1"/>
        </w:numPr>
      </w:pPr>
      <w:r>
        <w:t>Write a SQL query to display those customers who are neither belongs to the city New York nor grade values is more than 100</w:t>
      </w:r>
      <w:r w:rsidR="00021D41">
        <w:t xml:space="preserve"> from above table</w:t>
      </w:r>
      <w:r>
        <w:t>.</w:t>
      </w:r>
    </w:p>
    <w:p w:rsidR="0083105A" w:rsidRDefault="0083105A" w:rsidP="0083105A">
      <w:pPr>
        <w:pStyle w:val="ListParagraph"/>
      </w:pPr>
    </w:p>
    <w:p w:rsidR="0083105A" w:rsidRDefault="004C7ECE" w:rsidP="0083105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706007" cy="296268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96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93F" w:rsidRDefault="00E378C3" w:rsidP="0028093F">
      <w:pPr>
        <w:pStyle w:val="ListParagraph"/>
        <w:numPr>
          <w:ilvl w:val="0"/>
          <w:numId w:val="1"/>
        </w:numPr>
      </w:pPr>
      <w:r>
        <w:t xml:space="preserve">Write a SQL statement to display either those orders which are not issued on date </w:t>
      </w:r>
      <w:r w:rsidR="000E4A25">
        <w:t>2012-09-10 and issued by the salesman whose ID is 505 and below or those orders which purchase amount is 1000.00 and below.</w:t>
      </w:r>
    </w:p>
    <w:p w:rsidR="000E4A25" w:rsidRPr="008C6EDA" w:rsidRDefault="000E4A25" w:rsidP="000E4A25">
      <w:pPr>
        <w:pStyle w:val="ListParagraph"/>
        <w:rPr>
          <w:rFonts w:ascii="Lucida Console" w:hAnsi="Lucida Console"/>
          <w:b/>
          <w:sz w:val="20"/>
          <w:szCs w:val="20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ord_no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purch_amt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ord_date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custmoer_id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  <w:proofErr w:type="spellEnd"/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70001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150.5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2012-10-05</w:t>
      </w:r>
      <w:r w:rsidRPr="00427BA4">
        <w:rPr>
          <w:rFonts w:ascii="Lucida Console" w:hAnsi="Lucida Console"/>
          <w:sz w:val="20"/>
          <w:szCs w:val="20"/>
        </w:rPr>
        <w:tab/>
        <w:t>3005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5002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270.65</w:t>
      </w:r>
      <w:r w:rsidRPr="00427BA4">
        <w:rPr>
          <w:rFonts w:ascii="Lucida Console" w:hAnsi="Lucida Console"/>
          <w:sz w:val="20"/>
          <w:szCs w:val="20"/>
        </w:rPr>
        <w:tab/>
        <w:t>2012-09-10</w:t>
      </w:r>
      <w:r w:rsidRPr="00427BA4">
        <w:rPr>
          <w:rFonts w:ascii="Lucida Console" w:hAnsi="Lucida Console"/>
          <w:sz w:val="20"/>
          <w:szCs w:val="20"/>
        </w:rPr>
        <w:tab/>
        <w:t>3001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5005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65.26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2012-10-05</w:t>
      </w:r>
      <w:r w:rsidRPr="00427BA4">
        <w:rPr>
          <w:rFonts w:ascii="Lucida Console" w:hAnsi="Lucida Console"/>
          <w:sz w:val="20"/>
          <w:szCs w:val="20"/>
        </w:rPr>
        <w:tab/>
        <w:t>3002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70004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110.5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2012-08-17</w:t>
      </w:r>
      <w:r w:rsidRPr="00427BA4">
        <w:rPr>
          <w:rFonts w:ascii="Lucida Console" w:hAnsi="Lucida Console"/>
          <w:sz w:val="20"/>
          <w:szCs w:val="20"/>
        </w:rPr>
        <w:tab/>
        <w:t>3009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5003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70007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948.5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2012-09-10</w:t>
      </w:r>
      <w:r w:rsidRPr="00427BA4">
        <w:rPr>
          <w:rFonts w:ascii="Lucida Console" w:hAnsi="Lucida Console"/>
          <w:sz w:val="20"/>
          <w:szCs w:val="20"/>
        </w:rPr>
        <w:tab/>
        <w:t>3005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5002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2400.6</w:t>
      </w:r>
      <w:r w:rsidRPr="00427BA4">
        <w:rPr>
          <w:rFonts w:ascii="Lucida Console" w:hAnsi="Lucida Console"/>
          <w:sz w:val="20"/>
          <w:szCs w:val="20"/>
        </w:rPr>
        <w:tab/>
        <w:t>2012-07-27</w:t>
      </w:r>
      <w:r w:rsidRPr="00427BA4">
        <w:rPr>
          <w:rFonts w:ascii="Lucida Console" w:hAnsi="Lucida Console"/>
          <w:sz w:val="20"/>
          <w:szCs w:val="20"/>
        </w:rPr>
        <w:tab/>
        <w:t>3007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70008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5760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2012-09-10</w:t>
      </w:r>
      <w:r w:rsidRPr="00427BA4">
        <w:rPr>
          <w:rFonts w:ascii="Lucida Console" w:hAnsi="Lucida Console"/>
          <w:sz w:val="20"/>
          <w:szCs w:val="20"/>
        </w:rPr>
        <w:tab/>
        <w:t>3002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70010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1983.43</w:t>
      </w:r>
      <w:r w:rsidRPr="00427BA4">
        <w:rPr>
          <w:rFonts w:ascii="Lucida Console" w:hAnsi="Lucida Console"/>
          <w:sz w:val="20"/>
          <w:szCs w:val="20"/>
        </w:rPr>
        <w:tab/>
        <w:t>2012-10-10</w:t>
      </w:r>
      <w:r w:rsidRPr="00427BA4">
        <w:rPr>
          <w:rFonts w:ascii="Lucida Console" w:hAnsi="Lucida Console"/>
          <w:sz w:val="20"/>
          <w:szCs w:val="20"/>
        </w:rPr>
        <w:tab/>
        <w:t>3004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5006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70003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2480.4</w:t>
      </w:r>
      <w:r w:rsidRPr="00427BA4">
        <w:rPr>
          <w:rFonts w:ascii="Lucida Console" w:hAnsi="Lucida Console"/>
          <w:sz w:val="20"/>
          <w:szCs w:val="20"/>
        </w:rPr>
        <w:tab/>
        <w:t>2012-10-10</w:t>
      </w:r>
      <w:r w:rsidRPr="00427BA4">
        <w:rPr>
          <w:rFonts w:ascii="Lucida Console" w:hAnsi="Lucida Console"/>
          <w:sz w:val="20"/>
          <w:szCs w:val="20"/>
        </w:rPr>
        <w:tab/>
        <w:t>3009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5003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250.45</w:t>
      </w:r>
      <w:r w:rsidRPr="00427BA4">
        <w:rPr>
          <w:rFonts w:ascii="Lucida Console" w:hAnsi="Lucida Console"/>
          <w:sz w:val="20"/>
          <w:szCs w:val="20"/>
        </w:rPr>
        <w:tab/>
        <w:t>2012-06-27</w:t>
      </w:r>
      <w:r w:rsidRPr="00427BA4">
        <w:rPr>
          <w:rFonts w:ascii="Lucida Console" w:hAnsi="Lucida Console"/>
          <w:sz w:val="20"/>
          <w:szCs w:val="20"/>
        </w:rPr>
        <w:tab/>
        <w:t>3008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5002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70011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75.29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2012-08-17</w:t>
      </w:r>
      <w:r w:rsidRPr="00427BA4">
        <w:rPr>
          <w:rFonts w:ascii="Lucida Console" w:hAnsi="Lucida Console"/>
          <w:sz w:val="20"/>
          <w:szCs w:val="20"/>
        </w:rPr>
        <w:tab/>
        <w:t>3003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5007</w:t>
      </w:r>
    </w:p>
    <w:p w:rsidR="000E4A25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70013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3045.6</w:t>
      </w:r>
      <w:r w:rsidRPr="00427BA4">
        <w:rPr>
          <w:rFonts w:ascii="Lucida Console" w:hAnsi="Lucida Console"/>
          <w:sz w:val="20"/>
          <w:szCs w:val="20"/>
        </w:rPr>
        <w:tab/>
        <w:t>2012-04-25</w:t>
      </w:r>
      <w:r w:rsidRPr="00427BA4">
        <w:rPr>
          <w:rFonts w:ascii="Lucida Console" w:hAnsi="Lucida Console"/>
          <w:sz w:val="20"/>
          <w:szCs w:val="20"/>
        </w:rPr>
        <w:tab/>
        <w:t>3002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:rsidR="00427BA4" w:rsidRDefault="00427BA4" w:rsidP="000E4A25">
      <w:pPr>
        <w:pStyle w:val="ListParagraph"/>
        <w:rPr>
          <w:rFonts w:ascii="Lucida Console" w:hAnsi="Lucida Console"/>
          <w:sz w:val="20"/>
          <w:szCs w:val="20"/>
        </w:rPr>
      </w:pPr>
    </w:p>
    <w:p w:rsidR="003F6703" w:rsidRDefault="003F6703" w:rsidP="000E4A25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noProof/>
          <w:sz w:val="20"/>
          <w:szCs w:val="20"/>
        </w:rPr>
        <w:lastRenderedPageBreak/>
        <w:drawing>
          <wp:inline distT="0" distB="0" distL="0" distR="0">
            <wp:extent cx="5468114" cy="441069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61" w:rsidRPr="00427BA4" w:rsidRDefault="00CE7561" w:rsidP="000E4A25">
      <w:pPr>
        <w:pStyle w:val="ListParagraph"/>
        <w:rPr>
          <w:rFonts w:ascii="Lucida Console" w:hAnsi="Lucida Console"/>
          <w:sz w:val="20"/>
          <w:szCs w:val="20"/>
        </w:rPr>
      </w:pPr>
    </w:p>
    <w:p w:rsidR="000E4A25" w:rsidRDefault="000E4A25" w:rsidP="000E4A25">
      <w:pPr>
        <w:pStyle w:val="ListParagraph"/>
        <w:numPr>
          <w:ilvl w:val="0"/>
          <w:numId w:val="1"/>
        </w:numPr>
      </w:pPr>
      <w:r>
        <w:t>Write a SQL statement</w:t>
      </w:r>
      <w:r w:rsidR="00427BA4">
        <w:t xml:space="preserve"> for above table</w:t>
      </w:r>
      <w:r>
        <w:t xml:space="preserve"> where </w:t>
      </w:r>
      <w:proofErr w:type="spellStart"/>
      <w:r>
        <w:t>i</w:t>
      </w:r>
      <w:proofErr w:type="spellEnd"/>
      <w:r>
        <w:t xml:space="preserve">) order dates are anything but not 2012-08-17 or </w:t>
      </w:r>
      <w:proofErr w:type="spellStart"/>
      <w:r>
        <w:t>customer_id</w:t>
      </w:r>
      <w:proofErr w:type="spellEnd"/>
      <w:r>
        <w:t xml:space="preserve"> is not greater than 3005. Ii) </w:t>
      </w:r>
      <w:proofErr w:type="gramStart"/>
      <w:r>
        <w:t>and</w:t>
      </w:r>
      <w:proofErr w:type="gramEnd"/>
      <w:r>
        <w:t xml:space="preserve"> purchase amount is not below 1000.</w:t>
      </w:r>
    </w:p>
    <w:p w:rsidR="0028093F" w:rsidRDefault="0028093F" w:rsidP="00427BA4">
      <w:pPr>
        <w:ind w:left="360"/>
      </w:pPr>
    </w:p>
    <w:p w:rsidR="0028093F" w:rsidRDefault="0028093F" w:rsidP="0028093F">
      <w:pPr>
        <w:pStyle w:val="ListParagraph"/>
      </w:pPr>
    </w:p>
    <w:p w:rsidR="0028093F" w:rsidRDefault="00645712" w:rsidP="0028093F">
      <w:pPr>
        <w:pStyle w:val="ListParagraph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4534533" cy="459169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E2DAD" w:rsidRPr="000E2DAD" w:rsidRDefault="000E2DAD" w:rsidP="000E2DAD"/>
    <w:sectPr w:rsidR="000E2DAD" w:rsidRPr="000E2DAD" w:rsidSect="005E7033">
      <w:headerReference w:type="default" r:id="rId24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B09" w:rsidRDefault="00955B09" w:rsidP="002D4392">
      <w:pPr>
        <w:spacing w:after="0" w:line="240" w:lineRule="auto"/>
      </w:pPr>
      <w:r>
        <w:separator/>
      </w:r>
    </w:p>
  </w:endnote>
  <w:endnote w:type="continuationSeparator" w:id="0">
    <w:p w:rsidR="00955B09" w:rsidRDefault="00955B09" w:rsidP="002D4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B09" w:rsidRDefault="00955B09" w:rsidP="002D4392">
      <w:pPr>
        <w:spacing w:after="0" w:line="240" w:lineRule="auto"/>
      </w:pPr>
      <w:r>
        <w:separator/>
      </w:r>
    </w:p>
  </w:footnote>
  <w:footnote w:type="continuationSeparator" w:id="0">
    <w:p w:rsidR="00955B09" w:rsidRDefault="00955B09" w:rsidP="002D4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B09" w:rsidRPr="002D4392" w:rsidRDefault="00955B09" w:rsidP="002D4392">
    <w:pPr>
      <w:pStyle w:val="Header"/>
      <w:jc w:val="center"/>
      <w:rPr>
        <w:b/>
        <w:sz w:val="48"/>
      </w:rPr>
    </w:pPr>
    <w:r w:rsidRPr="002D4392">
      <w:rPr>
        <w:b/>
        <w:sz w:val="48"/>
      </w:rPr>
      <w:t>SQL Foundation L1.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95E20"/>
    <w:multiLevelType w:val="hybridMultilevel"/>
    <w:tmpl w:val="2D489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DAD"/>
    <w:rsid w:val="00021D41"/>
    <w:rsid w:val="000E2DAD"/>
    <w:rsid w:val="000E4A25"/>
    <w:rsid w:val="0028093F"/>
    <w:rsid w:val="002D4392"/>
    <w:rsid w:val="00366D25"/>
    <w:rsid w:val="003E55CF"/>
    <w:rsid w:val="003F6703"/>
    <w:rsid w:val="00420C2B"/>
    <w:rsid w:val="00427BA4"/>
    <w:rsid w:val="004431CE"/>
    <w:rsid w:val="004C7ECE"/>
    <w:rsid w:val="0050478D"/>
    <w:rsid w:val="00543C2B"/>
    <w:rsid w:val="005D588F"/>
    <w:rsid w:val="005E7033"/>
    <w:rsid w:val="005E7576"/>
    <w:rsid w:val="00645712"/>
    <w:rsid w:val="00676231"/>
    <w:rsid w:val="00731B49"/>
    <w:rsid w:val="00755B3D"/>
    <w:rsid w:val="007A2969"/>
    <w:rsid w:val="007E3573"/>
    <w:rsid w:val="007E415B"/>
    <w:rsid w:val="0083105A"/>
    <w:rsid w:val="008C6EDA"/>
    <w:rsid w:val="00955B09"/>
    <w:rsid w:val="00A41993"/>
    <w:rsid w:val="00A635BB"/>
    <w:rsid w:val="00AA1A92"/>
    <w:rsid w:val="00B72103"/>
    <w:rsid w:val="00B75A8D"/>
    <w:rsid w:val="00B93B0B"/>
    <w:rsid w:val="00C7057F"/>
    <w:rsid w:val="00C8094E"/>
    <w:rsid w:val="00CE7561"/>
    <w:rsid w:val="00E32BBB"/>
    <w:rsid w:val="00E378C3"/>
    <w:rsid w:val="00E53A36"/>
    <w:rsid w:val="00E72BA2"/>
    <w:rsid w:val="00F4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D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92"/>
  </w:style>
  <w:style w:type="paragraph" w:styleId="Footer">
    <w:name w:val="footer"/>
    <w:basedOn w:val="Normal"/>
    <w:link w:val="FooterChar"/>
    <w:uiPriority w:val="99"/>
    <w:unhideWhenUsed/>
    <w:rsid w:val="002D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92"/>
  </w:style>
  <w:style w:type="paragraph" w:styleId="BalloonText">
    <w:name w:val="Balloon Text"/>
    <w:basedOn w:val="Normal"/>
    <w:link w:val="BalloonTextChar"/>
    <w:uiPriority w:val="99"/>
    <w:semiHidden/>
    <w:unhideWhenUsed/>
    <w:rsid w:val="005E7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5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D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92"/>
  </w:style>
  <w:style w:type="paragraph" w:styleId="Footer">
    <w:name w:val="footer"/>
    <w:basedOn w:val="Normal"/>
    <w:link w:val="FooterChar"/>
    <w:uiPriority w:val="99"/>
    <w:unhideWhenUsed/>
    <w:rsid w:val="002D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92"/>
  </w:style>
  <w:style w:type="paragraph" w:styleId="BalloonText">
    <w:name w:val="Balloon Text"/>
    <w:basedOn w:val="Normal"/>
    <w:link w:val="BalloonTextChar"/>
    <w:uiPriority w:val="99"/>
    <w:semiHidden/>
    <w:unhideWhenUsed/>
    <w:rsid w:val="005E7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5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6A7EA-7B47-4F1C-9749-BD962E837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896BF3C4</Template>
  <TotalTime>4474</TotalTime>
  <Pages>11</Pages>
  <Words>631</Words>
  <Characters>2942</Characters>
  <Application>Microsoft Office Word</Application>
  <DocSecurity>0</DocSecurity>
  <Lines>122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Kushwaha (GIS)</dc:creator>
  <cp:lastModifiedBy>Bommideni, Swathi-XT</cp:lastModifiedBy>
  <cp:revision>8</cp:revision>
  <dcterms:created xsi:type="dcterms:W3CDTF">2018-08-03T06:57:00Z</dcterms:created>
  <dcterms:modified xsi:type="dcterms:W3CDTF">2018-08-06T09:31:00Z</dcterms:modified>
</cp:coreProperties>
</file>